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63" w:type="dxa"/>
        <w:tblLook w:val="04A0" w:firstRow="1" w:lastRow="0" w:firstColumn="1" w:lastColumn="0" w:noHBand="0" w:noVBand="1"/>
      </w:tblPr>
      <w:tblGrid>
        <w:gridCol w:w="6585"/>
        <w:gridCol w:w="4178"/>
      </w:tblGrid>
      <w:tr w:rsidR="00395902" w:rsidRPr="001A2B5E" w14:paraId="13EE5579" w14:textId="77777777" w:rsidTr="00F36253">
        <w:trPr>
          <w:trHeight w:val="1315"/>
        </w:trPr>
        <w:tc>
          <w:tcPr>
            <w:tcW w:w="6585" w:type="dxa"/>
          </w:tcPr>
          <w:p w14:paraId="13C7DBC5" w14:textId="5B202A6A" w:rsidR="001A2B5E" w:rsidRPr="001A2B5E" w:rsidRDefault="00361474" w:rsidP="001A2B5E">
            <w:pPr>
              <w:keepNext/>
              <w:spacing w:after="0" w:line="240" w:lineRule="auto"/>
              <w:rPr>
                <w:rFonts w:asciiTheme="minorHAnsi" w:eastAsia="Trebuchet MS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rebuchet MS" w:hAnsiTheme="minorHAnsi" w:cstheme="minorHAnsi"/>
                <w:b/>
                <w:sz w:val="24"/>
                <w:szCs w:val="24"/>
              </w:rPr>
              <w:t>Shreya Rai</w:t>
            </w:r>
          </w:p>
          <w:p w14:paraId="7546C14C" w14:textId="68B51B5A" w:rsidR="001A2B5E" w:rsidRPr="001A2B5E" w:rsidRDefault="00395902" w:rsidP="001A2B5E">
            <w:pPr>
              <w:keepNext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Shreyarai.0910@gmail.com</w:t>
            </w:r>
          </w:p>
          <w:p w14:paraId="36726B4F" w14:textId="5E9F884E" w:rsidR="001A2B5E" w:rsidRPr="001A2B5E" w:rsidRDefault="00395902" w:rsidP="001A2B5E">
            <w:pPr>
              <w:keepNext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7408522029</w:t>
            </w:r>
          </w:p>
          <w:p w14:paraId="5E8B8259" w14:textId="0E1F1F66" w:rsidR="00083491" w:rsidRPr="001A2B5E" w:rsidRDefault="00395902" w:rsidP="001A2B5E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Varanasi, UP </w:t>
            </w:r>
            <w:r w:rsidR="0041606C">
              <w:rPr>
                <w:rFonts w:asciiTheme="minorHAnsi" w:hAnsiTheme="minorHAnsi" w:cstheme="minorHAnsi"/>
                <w:b/>
                <w:sz w:val="24"/>
                <w:szCs w:val="24"/>
              </w:rPr>
              <w:t>- 221011</w:t>
            </w:r>
          </w:p>
        </w:tc>
        <w:tc>
          <w:tcPr>
            <w:tcW w:w="4177" w:type="dxa"/>
            <w:tcBorders>
              <w:left w:val="nil"/>
            </w:tcBorders>
          </w:tcPr>
          <w:p w14:paraId="29148991" w14:textId="3AB9E6BF" w:rsidR="009F2958" w:rsidRPr="001A2B5E" w:rsidRDefault="00395902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fr-FR"/>
              </w:rPr>
              <w:drawing>
                <wp:anchor distT="0" distB="0" distL="114300" distR="114300" simplePos="0" relativeHeight="251658240" behindDoc="0" locked="0" layoutInCell="1" allowOverlap="1" wp14:anchorId="08D601FC" wp14:editId="0A425AAD">
                  <wp:simplePos x="0" y="0"/>
                  <wp:positionH relativeFrom="column">
                    <wp:posOffset>1099185</wp:posOffset>
                  </wp:positionH>
                  <wp:positionV relativeFrom="paragraph">
                    <wp:posOffset>-99060</wp:posOffset>
                  </wp:positionV>
                  <wp:extent cx="777240" cy="1003074"/>
                  <wp:effectExtent l="0" t="0" r="3810" b="6985"/>
                  <wp:wrapNone/>
                  <wp:docPr id="298490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490845" name="Picture 29849084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777240" cy="100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F2958" w:rsidRPr="001A2B5E" w14:paraId="0EB0F36C" w14:textId="77777777" w:rsidTr="00F36253">
        <w:trPr>
          <w:trHeight w:val="276"/>
        </w:trPr>
        <w:tc>
          <w:tcPr>
            <w:tcW w:w="10763" w:type="dxa"/>
            <w:gridSpan w:val="2"/>
          </w:tcPr>
          <w:p w14:paraId="3951B59C" w14:textId="77777777" w:rsidR="009F2958" w:rsidRPr="001A2B5E" w:rsidRDefault="009F2958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</w:p>
        </w:tc>
      </w:tr>
      <w:tr w:rsidR="00A34C4E" w:rsidRPr="001A2B5E" w14:paraId="3BD7950F" w14:textId="77777777" w:rsidTr="00F36253">
        <w:trPr>
          <w:trHeight w:val="2035"/>
        </w:trPr>
        <w:tc>
          <w:tcPr>
            <w:tcW w:w="10763" w:type="dxa"/>
            <w:gridSpan w:val="2"/>
          </w:tcPr>
          <w:tbl>
            <w:tblPr>
              <w:tblW w:w="0" w:type="auto"/>
              <w:tblInd w:w="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319"/>
            </w:tblGrid>
            <w:tr w:rsidR="00A34C4E" w:rsidRPr="001A2B5E" w14:paraId="70E7A742" w14:textId="77777777" w:rsidTr="00F36253">
              <w:trPr>
                <w:trHeight w:val="246"/>
              </w:trPr>
              <w:tc>
                <w:tcPr>
                  <w:tcW w:w="1031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3882118A" w14:textId="3A51709E" w:rsidR="00A34C4E" w:rsidRPr="003875D5" w:rsidRDefault="001A2B5E" w:rsidP="003875D5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Brief Overview/ Career Objective/Summary</w:t>
                  </w:r>
                </w:p>
              </w:tc>
            </w:tr>
            <w:tr w:rsidR="00A34C4E" w:rsidRPr="001A2B5E" w14:paraId="1ACEC777" w14:textId="77777777" w:rsidTr="00F36253">
              <w:trPr>
                <w:trHeight w:val="782"/>
              </w:trPr>
              <w:tc>
                <w:tcPr>
                  <w:tcW w:w="10319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2087DCD" w14:textId="518D895E" w:rsidR="00A34C4E" w:rsidRPr="00F36253" w:rsidRDefault="0041606C" w:rsidP="002D44B0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3625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 detail-oriented college student specializing in data analysis with Python, proficient in SQL, HTML, and CSS. Passionate about leveraging the latest technologies to create innovative projects that solve real-world problems. Continuously eager to learn and stay updated with industry trends.</w:t>
                  </w:r>
                </w:p>
              </w:tc>
            </w:tr>
          </w:tbl>
          <w:p w14:paraId="09C6D73C" w14:textId="77777777" w:rsidR="00F76013" w:rsidRPr="001A2B5E" w:rsidRDefault="00F76013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Ind w:w="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319"/>
            </w:tblGrid>
            <w:tr w:rsidR="00F76013" w:rsidRPr="001A2B5E" w14:paraId="30177C1A" w14:textId="77777777" w:rsidTr="00F36253">
              <w:trPr>
                <w:trHeight w:val="246"/>
              </w:trPr>
              <w:tc>
                <w:tcPr>
                  <w:tcW w:w="1031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0CA85026" w14:textId="615A300B" w:rsidR="00F76013" w:rsidRPr="003875D5" w:rsidRDefault="001A2B5E" w:rsidP="003875D5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Key Expertise/Skills</w:t>
                  </w:r>
                </w:p>
              </w:tc>
            </w:tr>
            <w:tr w:rsidR="00F76013" w:rsidRPr="001A2B5E" w14:paraId="05956E76" w14:textId="77777777" w:rsidTr="00F36253">
              <w:trPr>
                <w:trHeight w:val="855"/>
              </w:trPr>
              <w:tc>
                <w:tcPr>
                  <w:tcW w:w="10319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5E571311" w14:textId="77777777" w:rsidR="004C10BD" w:rsidRPr="004C10BD" w:rsidRDefault="004C10BD" w:rsidP="004C10B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4C10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Programming: </w:t>
                  </w:r>
                  <w:r w:rsidRPr="004C10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Java, Python, SQL, HTML/CSS, JavaScript, OS(Basic)</w:t>
                  </w:r>
                </w:p>
                <w:p w14:paraId="4D835A47" w14:textId="77777777" w:rsidR="004C10BD" w:rsidRPr="004C10BD" w:rsidRDefault="004C10BD" w:rsidP="004C10B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C10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Tools: </w:t>
                  </w:r>
                  <w:r w:rsidRPr="004C10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Git/GitHub</w:t>
                  </w:r>
                </w:p>
                <w:p w14:paraId="1000B110" w14:textId="432B2D3C" w:rsidR="00F76013" w:rsidRPr="001A2B5E" w:rsidRDefault="004C10BD" w:rsidP="004C10B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4C10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Soft Skills: </w:t>
                  </w:r>
                  <w:r w:rsidRPr="004C10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Adaptive, Tenacious, Collaborative</w:t>
                  </w:r>
                </w:p>
              </w:tc>
            </w:tr>
          </w:tbl>
          <w:p w14:paraId="50BB4875" w14:textId="77777777" w:rsidR="00F76013" w:rsidRPr="001A2B5E" w:rsidRDefault="00F76013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15076" w:rsidRPr="001A2B5E" w14:paraId="7C769C9B" w14:textId="77777777" w:rsidTr="00F36253">
        <w:trPr>
          <w:trHeight w:val="1647"/>
        </w:trPr>
        <w:tc>
          <w:tcPr>
            <w:tcW w:w="10763" w:type="dxa"/>
            <w:gridSpan w:val="2"/>
          </w:tcPr>
          <w:p w14:paraId="587E3125" w14:textId="77777777" w:rsidR="003565B5" w:rsidRPr="001A2B5E" w:rsidRDefault="003565B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Ind w:w="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34"/>
            </w:tblGrid>
            <w:tr w:rsidR="001A2B5E" w:rsidRPr="001A2B5E" w14:paraId="63A07C50" w14:textId="77777777" w:rsidTr="00F36253">
              <w:trPr>
                <w:trHeight w:val="246"/>
              </w:trPr>
              <w:tc>
                <w:tcPr>
                  <w:tcW w:w="1041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C304A54" w14:textId="77777777" w:rsidR="001A2B5E" w:rsidRPr="001A2B5E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Education-</w:t>
                  </w:r>
                  <w:proofErr w:type="gramStart"/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B.TECH</w:t>
                  </w:r>
                  <w:proofErr w:type="gramEnd"/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, XII, X- College/School name, Passing Year &amp; Percentage</w:t>
                  </w:r>
                </w:p>
              </w:tc>
            </w:tr>
            <w:tr w:rsidR="001A2B5E" w:rsidRPr="001A2B5E" w14:paraId="7B5D96D4" w14:textId="77777777" w:rsidTr="00F36253">
              <w:trPr>
                <w:trHeight w:val="1619"/>
              </w:trPr>
              <w:tc>
                <w:tcPr>
                  <w:tcW w:w="1041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216" w:type="dxa"/>
                    <w:tblInd w:w="2" w:type="dxa"/>
                    <w:tblLook w:val="04A0" w:firstRow="1" w:lastRow="0" w:firstColumn="1" w:lastColumn="0" w:noHBand="0" w:noVBand="1"/>
                  </w:tblPr>
                  <w:tblGrid>
                    <w:gridCol w:w="10216"/>
                  </w:tblGrid>
                  <w:tr w:rsidR="001A2B5E" w:rsidRPr="001A2B5E" w14:paraId="5E71E7F7" w14:textId="77777777" w:rsidTr="00F36253">
                    <w:trPr>
                      <w:trHeight w:val="1354"/>
                    </w:trPr>
                    <w:tc>
                      <w:tcPr>
                        <w:tcW w:w="10216" w:type="dxa"/>
                      </w:tcPr>
                      <w:p w14:paraId="09081845" w14:textId="4BA07C27" w:rsidR="00395902" w:rsidRPr="005A3CA1" w:rsidRDefault="00395902" w:rsidP="00395902">
                        <w:pPr>
                          <w:spacing w:before="0" w:after="0" w:line="240" w:lineRule="auto"/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</w:pPr>
                        <w:r w:rsidRPr="005A3CA1"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  <w:t>DAYANANDA SAGAR ACADEMY OF TECHNOLOGY AND MANAGEMENT,</w:t>
                        </w:r>
                        <w:r w:rsidR="003E6D35"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</w:t>
                        </w:r>
                        <w:r w:rsidRPr="005A3CA1"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  <w:t>BENGALURU</w:t>
                        </w:r>
                      </w:p>
                      <w:p w14:paraId="76A982DD" w14:textId="47E6C5F7" w:rsidR="006C31F9" w:rsidRPr="005A3CA1" w:rsidRDefault="00395902" w:rsidP="004C10BD">
                        <w:pPr>
                          <w:spacing w:before="0" w:after="0"/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</w:pPr>
                        <w:r w:rsidRPr="003E6D35">
                          <w:rPr>
                            <w:rFonts w:asciiTheme="minorHAnsi" w:eastAsia="Times New Roman" w:hAnsiTheme="minorHAnsi" w:cstheme="minorHAnsi"/>
                            <w:bCs/>
                            <w:color w:val="000000"/>
                            <w:sz w:val="24"/>
                            <w:szCs w:val="24"/>
                            <w:lang w:bidi="ar-SA"/>
                          </w:rPr>
                          <w:t>B-Tech in Computer Science and Engineering [2021 – 2025</w:t>
                        </w:r>
                        <w:proofErr w:type="gramStart"/>
                        <w:r w:rsidRPr="003E6D35">
                          <w:rPr>
                            <w:rFonts w:asciiTheme="minorHAnsi" w:eastAsia="Times New Roman" w:hAnsiTheme="minorHAnsi" w:cstheme="minorHAnsi"/>
                            <w:bCs/>
                            <w:color w:val="000000"/>
                            <w:sz w:val="24"/>
                            <w:szCs w:val="24"/>
                            <w:lang w:bidi="ar-SA"/>
                          </w:rPr>
                          <w:t>]</w:t>
                        </w:r>
                        <w:r w:rsidR="006C31F9" w:rsidRPr="003E6D35">
                          <w:rPr>
                            <w:rFonts w:asciiTheme="minorHAnsi" w:eastAsia="Times New Roman" w:hAnsiTheme="minorHAnsi" w:cstheme="minorHAnsi"/>
                            <w:bCs/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</w:t>
                        </w:r>
                        <w:r w:rsidR="003E6D35">
                          <w:rPr>
                            <w:rFonts w:asciiTheme="minorHAnsi" w:eastAsia="Times New Roman" w:hAnsiTheme="minorHAnsi" w:cstheme="minorHAnsi"/>
                            <w:bCs/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</w:t>
                        </w:r>
                        <w:r w:rsidRPr="003E6D35">
                          <w:rPr>
                            <w:rFonts w:asciiTheme="minorHAnsi" w:eastAsia="Times New Roman" w:hAnsiTheme="minorHAnsi" w:cstheme="minorHAnsi"/>
                            <w:bCs/>
                            <w:sz w:val="24"/>
                            <w:szCs w:val="24"/>
                            <w:lang w:bidi="ar-SA"/>
                          </w:rPr>
                          <w:t>CURRENT</w:t>
                        </w:r>
                        <w:proofErr w:type="gramEnd"/>
                        <w:r w:rsidRPr="003E6D35">
                          <w:rPr>
                            <w:rFonts w:asciiTheme="minorHAnsi" w:eastAsia="Times New Roman" w:hAnsiTheme="minorHAnsi" w:cstheme="minorHAnsi"/>
                            <w:bCs/>
                            <w:sz w:val="24"/>
                            <w:szCs w:val="24"/>
                            <w:lang w:bidi="ar-SA"/>
                          </w:rPr>
                          <w:t xml:space="preserve"> CGPA: </w:t>
                        </w:r>
                        <w:r w:rsidRPr="005A3CA1"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  <w:t>8.5</w:t>
                        </w:r>
                      </w:p>
                      <w:p w14:paraId="5E3C14D5" w14:textId="66C7CE7D" w:rsidR="00395902" w:rsidRPr="005A3CA1" w:rsidRDefault="00395902" w:rsidP="00395902">
                        <w:pPr>
                          <w:spacing w:before="0" w:after="0" w:line="240" w:lineRule="auto"/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</w:pPr>
                        <w:r w:rsidRPr="005A3CA1"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  <w:t>MOUNT LITERA ZEE SCHOOL,</w:t>
                        </w:r>
                        <w:r w:rsidR="003E6D35"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</w:t>
                        </w:r>
                        <w:r w:rsidRPr="005A3CA1"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  <w:t>VARANASI</w:t>
                        </w:r>
                      </w:p>
                      <w:p w14:paraId="22683985" w14:textId="7B455D2F" w:rsidR="006C31F9" w:rsidRPr="005A3CA1" w:rsidRDefault="00395902" w:rsidP="004C10BD">
                        <w:pPr>
                          <w:spacing w:before="0" w:after="0"/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</w:pPr>
                        <w:r w:rsidRPr="003E6D35">
                          <w:rPr>
                            <w:rFonts w:asciiTheme="minorHAnsi" w:eastAsia="Times New Roman" w:hAnsiTheme="minorHAnsi" w:cstheme="minorHAnsi"/>
                            <w:bCs/>
                            <w:color w:val="000000"/>
                            <w:sz w:val="24"/>
                            <w:szCs w:val="24"/>
                            <w:lang w:bidi="ar-SA"/>
                          </w:rPr>
                          <w:t>12th Schooling [2021]</w:t>
                        </w:r>
                        <w:r w:rsidR="006C31F9" w:rsidRPr="003E6D35">
                          <w:rPr>
                            <w:rFonts w:asciiTheme="minorHAnsi" w:eastAsia="Times New Roman" w:hAnsiTheme="minorHAnsi" w:cstheme="minorHAnsi"/>
                            <w:bCs/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 </w:t>
                        </w:r>
                        <w:r w:rsidR="003E6D35">
                          <w:rPr>
                            <w:rFonts w:asciiTheme="minorHAnsi" w:eastAsia="Times New Roman" w:hAnsiTheme="minorHAnsi" w:cstheme="minorHAnsi"/>
                            <w:bCs/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</w:t>
                        </w:r>
                        <w:r w:rsidRPr="003E6D35">
                          <w:rPr>
                            <w:rFonts w:asciiTheme="minorHAnsi" w:eastAsia="Times New Roman" w:hAnsiTheme="minorHAnsi" w:cstheme="minorHAnsi"/>
                            <w:bCs/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PERCENTAGE: </w:t>
                        </w:r>
                        <w:r w:rsidRPr="005A3CA1"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  <w:t>86.17%</w:t>
                        </w:r>
                      </w:p>
                      <w:p w14:paraId="4E7345DE" w14:textId="77777777" w:rsidR="00395902" w:rsidRPr="005A3CA1" w:rsidRDefault="00395902" w:rsidP="00395902">
                        <w:pPr>
                          <w:spacing w:before="0" w:after="0" w:line="240" w:lineRule="auto"/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</w:pPr>
                        <w:r w:rsidRPr="005A3CA1"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  <w:t>D.A.V. PUBLIC SCHOOL, ANPARA</w:t>
                        </w:r>
                      </w:p>
                      <w:p w14:paraId="1ECDF663" w14:textId="2F14C6B7" w:rsidR="001A2B5E" w:rsidRPr="006C31F9" w:rsidRDefault="00395902" w:rsidP="004C10BD">
                        <w:pPr>
                          <w:spacing w:before="0" w:after="0"/>
                          <w:rPr>
                            <w:rFonts w:asciiTheme="minorHAnsi" w:eastAsia="Times New Roman" w:hAnsiTheme="minorHAnsi" w:cstheme="minorHAnsi"/>
                            <w:bCs/>
                            <w:color w:val="000000"/>
                            <w:sz w:val="24"/>
                            <w:szCs w:val="24"/>
                            <w:lang w:bidi="ar-SA"/>
                          </w:rPr>
                        </w:pPr>
                        <w:r w:rsidRPr="003E6D35">
                          <w:rPr>
                            <w:rFonts w:asciiTheme="minorHAnsi" w:eastAsia="Times New Roman" w:hAnsiTheme="minorHAnsi" w:cstheme="minorHAnsi"/>
                            <w:bCs/>
                            <w:color w:val="000000"/>
                            <w:sz w:val="24"/>
                            <w:szCs w:val="24"/>
                            <w:lang w:bidi="ar-SA"/>
                          </w:rPr>
                          <w:t>10th Schooling [2019</w:t>
                        </w:r>
                        <w:proofErr w:type="gramStart"/>
                        <w:r w:rsidRPr="003E6D35">
                          <w:rPr>
                            <w:rFonts w:asciiTheme="minorHAnsi" w:eastAsia="Times New Roman" w:hAnsiTheme="minorHAnsi" w:cstheme="minorHAnsi"/>
                            <w:bCs/>
                            <w:color w:val="000000"/>
                            <w:sz w:val="24"/>
                            <w:szCs w:val="24"/>
                            <w:lang w:bidi="ar-SA"/>
                          </w:rPr>
                          <w:t>]</w:t>
                        </w:r>
                        <w:r w:rsidR="006C31F9" w:rsidRPr="003E6D35">
                          <w:rPr>
                            <w:rFonts w:asciiTheme="minorHAnsi" w:eastAsia="Times New Roman" w:hAnsiTheme="minorHAnsi" w:cstheme="minorHAnsi"/>
                            <w:bCs/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</w:t>
                        </w:r>
                        <w:r w:rsidR="003E6D35">
                          <w:rPr>
                            <w:rFonts w:asciiTheme="minorHAnsi" w:eastAsia="Times New Roman" w:hAnsiTheme="minorHAnsi" w:cstheme="minorHAnsi"/>
                            <w:bCs/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</w:t>
                        </w:r>
                        <w:r w:rsidRPr="003E6D35">
                          <w:rPr>
                            <w:rFonts w:asciiTheme="minorHAnsi" w:eastAsia="Times New Roman" w:hAnsiTheme="minorHAnsi" w:cstheme="minorHAnsi"/>
                            <w:bCs/>
                            <w:color w:val="000000"/>
                            <w:sz w:val="24"/>
                            <w:szCs w:val="24"/>
                            <w:lang w:bidi="ar-SA"/>
                          </w:rPr>
                          <w:t>PERCENTAGE</w:t>
                        </w:r>
                        <w:proofErr w:type="gramEnd"/>
                        <w:r w:rsidRPr="003E6D35">
                          <w:rPr>
                            <w:rFonts w:asciiTheme="minorHAnsi" w:eastAsia="Times New Roman" w:hAnsiTheme="minorHAnsi" w:cstheme="minorHAnsi"/>
                            <w:bCs/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: </w:t>
                        </w:r>
                        <w:r w:rsidRPr="005A3CA1"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  <w:t>92.17%</w:t>
                        </w:r>
                      </w:p>
                    </w:tc>
                  </w:tr>
                </w:tbl>
                <w:p w14:paraId="52DCCAD1" w14:textId="77777777" w:rsidR="001A2B5E" w:rsidRPr="001A2B5E" w:rsidRDefault="001A2B5E" w:rsidP="001A2B5E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0703A3A" w14:textId="77777777" w:rsidR="001A2B5E" w:rsidRPr="001A2B5E" w:rsidRDefault="001A2B5E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15076" w:rsidRPr="001A2B5E" w14:paraId="068B1D68" w14:textId="77777777" w:rsidTr="00F36253">
        <w:trPr>
          <w:trHeight w:val="153"/>
        </w:trPr>
        <w:tc>
          <w:tcPr>
            <w:tcW w:w="10763" w:type="dxa"/>
            <w:gridSpan w:val="2"/>
          </w:tcPr>
          <w:p w14:paraId="6D62E8D5" w14:textId="77777777" w:rsidR="00315076" w:rsidRPr="001A2B5E" w:rsidRDefault="00315076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15076" w:rsidRPr="001A2B5E" w14:paraId="113AB2B1" w14:textId="77777777" w:rsidTr="00F36253">
        <w:trPr>
          <w:trHeight w:val="4201"/>
        </w:trPr>
        <w:tc>
          <w:tcPr>
            <w:tcW w:w="10763" w:type="dxa"/>
            <w:gridSpan w:val="2"/>
          </w:tcPr>
          <w:tbl>
            <w:tblPr>
              <w:tblW w:w="0" w:type="auto"/>
              <w:tblInd w:w="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319"/>
            </w:tblGrid>
            <w:tr w:rsidR="00C65C4D" w:rsidRPr="001A2B5E" w14:paraId="082DA953" w14:textId="77777777" w:rsidTr="00F36253">
              <w:trPr>
                <w:trHeight w:val="246"/>
              </w:trPr>
              <w:tc>
                <w:tcPr>
                  <w:tcW w:w="1031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50A5362" w14:textId="5BF1FD3F" w:rsidR="00C65C4D" w:rsidRPr="003875D5" w:rsidRDefault="001A2B5E" w:rsidP="003875D5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Projects</w:t>
                  </w:r>
                </w:p>
              </w:tc>
            </w:tr>
            <w:tr w:rsidR="00732279" w:rsidRPr="001A2B5E" w14:paraId="6A2536FB" w14:textId="77777777" w:rsidTr="00F36253">
              <w:trPr>
                <w:trHeight w:val="1029"/>
              </w:trPr>
              <w:tc>
                <w:tcPr>
                  <w:tcW w:w="10319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14:paraId="3DF1EE98" w14:textId="2C7AC060" w:rsidR="004C10BD" w:rsidRDefault="004C10BD" w:rsidP="004C10BD">
                  <w:pPr>
                    <w:spacing w:after="0"/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</w:pPr>
                  <w:r w:rsidRPr="004C10BD"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>PROJECT-I - Sentimental Analysis for Restaurant Review</w:t>
                  </w:r>
                </w:p>
                <w:p w14:paraId="44E505B5" w14:textId="77777777" w:rsidR="004C10BD" w:rsidRPr="004C10BD" w:rsidRDefault="004C10BD" w:rsidP="004C10BD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Cs/>
                      <w:color w:val="000000"/>
                      <w:sz w:val="24"/>
                      <w:szCs w:val="24"/>
                    </w:rPr>
                  </w:pPr>
                  <w:r w:rsidRPr="004C10BD">
                    <w:rPr>
                      <w:rFonts w:asciiTheme="minorHAnsi" w:eastAsia="Times New Roman" w:hAnsiTheme="minorHAnsi" w:cstheme="minorHAnsi"/>
                      <w:bCs/>
                      <w:color w:val="000000"/>
                      <w:sz w:val="24"/>
                      <w:szCs w:val="24"/>
                    </w:rPr>
                    <w:t>Sentimental Analysis performed on restaurant data using scikit-learn and python libraries.</w:t>
                  </w:r>
                </w:p>
                <w:p w14:paraId="2118CB1F" w14:textId="77777777" w:rsidR="004C10BD" w:rsidRPr="004C10BD" w:rsidRDefault="004C10BD" w:rsidP="004C10BD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Cs/>
                      <w:color w:val="000000"/>
                      <w:sz w:val="24"/>
                      <w:szCs w:val="24"/>
                    </w:rPr>
                  </w:pPr>
                  <w:r w:rsidRPr="004C10BD">
                    <w:rPr>
                      <w:rFonts w:asciiTheme="minorHAnsi" w:eastAsia="Times New Roman" w:hAnsiTheme="minorHAnsi" w:cstheme="minorHAnsi"/>
                      <w:bCs/>
                      <w:color w:val="000000"/>
                      <w:sz w:val="24"/>
                      <w:szCs w:val="24"/>
                    </w:rPr>
                    <w:t>Used NumPy, Pandas, Matplotlib for data cleaning and data representation.</w:t>
                  </w:r>
                </w:p>
                <w:p w14:paraId="055B2539" w14:textId="7C32F811" w:rsidR="004C10BD" w:rsidRPr="004C10BD" w:rsidRDefault="004C10BD" w:rsidP="004C10BD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Cs/>
                      <w:color w:val="000000"/>
                      <w:sz w:val="24"/>
                      <w:szCs w:val="24"/>
                    </w:rPr>
                  </w:pPr>
                  <w:r w:rsidRPr="004C10BD">
                    <w:rPr>
                      <w:rFonts w:asciiTheme="minorHAnsi" w:eastAsia="Times New Roman" w:hAnsiTheme="minorHAnsi" w:cstheme="minorHAnsi"/>
                      <w:bCs/>
                      <w:color w:val="000000"/>
                      <w:sz w:val="24"/>
                      <w:szCs w:val="24"/>
                    </w:rPr>
                    <w:t>Used scikit-learn to train and test the model.</w:t>
                  </w:r>
                </w:p>
                <w:p w14:paraId="14AFB3AE" w14:textId="77777777" w:rsidR="004C10BD" w:rsidRPr="004C10BD" w:rsidRDefault="004C10BD" w:rsidP="004C10BD">
                  <w:pPr>
                    <w:spacing w:after="0"/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</w:pPr>
                  <w:r w:rsidRPr="004C10BD">
                    <w:rPr>
                      <w:rFonts w:asciiTheme="minorHAnsi" w:eastAsia="Times New Roman" w:hAnsiTheme="minorHAnsi" w:cstheme="minorHAnsi"/>
                      <w:b/>
                      <w:color w:val="000000"/>
                      <w:sz w:val="24"/>
                      <w:szCs w:val="24"/>
                    </w:rPr>
                    <w:t>PROJECT-II - Blood Bank Management System</w:t>
                  </w:r>
                </w:p>
                <w:p w14:paraId="2650B736" w14:textId="77777777" w:rsidR="004C10BD" w:rsidRPr="004C10BD" w:rsidRDefault="004C10BD" w:rsidP="004C10BD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Cs/>
                      <w:color w:val="000000"/>
                      <w:sz w:val="24"/>
                      <w:szCs w:val="24"/>
                    </w:rPr>
                  </w:pPr>
                  <w:r w:rsidRPr="004C10BD">
                    <w:rPr>
                      <w:rFonts w:asciiTheme="minorHAnsi" w:eastAsia="Times New Roman" w:hAnsiTheme="minorHAnsi" w:cstheme="minorHAnsi"/>
                      <w:bCs/>
                      <w:color w:val="000000"/>
                      <w:sz w:val="24"/>
                      <w:szCs w:val="24"/>
                    </w:rPr>
                    <w:t xml:space="preserve">Created a DBMS Project for blood bank management using PHP, Bootstrap, </w:t>
                  </w:r>
                  <w:proofErr w:type="gramStart"/>
                  <w:r w:rsidRPr="004C10BD">
                    <w:rPr>
                      <w:rFonts w:asciiTheme="minorHAnsi" w:eastAsia="Times New Roman" w:hAnsiTheme="minorHAnsi" w:cstheme="minorHAnsi"/>
                      <w:bCs/>
                      <w:color w:val="000000"/>
                      <w:sz w:val="24"/>
                      <w:szCs w:val="24"/>
                    </w:rPr>
                    <w:t>SQL .</w:t>
                  </w:r>
                  <w:proofErr w:type="gramEnd"/>
                </w:p>
                <w:p w14:paraId="019155E8" w14:textId="77777777" w:rsidR="004C10BD" w:rsidRPr="004C10BD" w:rsidRDefault="004C10BD" w:rsidP="004C10BD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Cs/>
                      <w:color w:val="000000"/>
                      <w:sz w:val="24"/>
                      <w:szCs w:val="24"/>
                    </w:rPr>
                  </w:pPr>
                  <w:r w:rsidRPr="004C10BD">
                    <w:rPr>
                      <w:rFonts w:asciiTheme="minorHAnsi" w:eastAsia="Times New Roman" w:hAnsiTheme="minorHAnsi" w:cstheme="minorHAnsi"/>
                      <w:bCs/>
                      <w:color w:val="000000"/>
                      <w:sz w:val="24"/>
                      <w:szCs w:val="24"/>
                    </w:rPr>
                    <w:t>Used Apache Server for integration of database and user-interface.</w:t>
                  </w:r>
                </w:p>
                <w:p w14:paraId="5AC59D02" w14:textId="636A078B" w:rsidR="00732279" w:rsidRPr="004C10BD" w:rsidRDefault="004C10BD" w:rsidP="004C10BD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Cs/>
                      <w:color w:val="000000"/>
                      <w:sz w:val="24"/>
                      <w:szCs w:val="24"/>
                    </w:rPr>
                  </w:pPr>
                  <w:r w:rsidRPr="004C10BD">
                    <w:rPr>
                      <w:rFonts w:asciiTheme="minorHAnsi" w:eastAsia="Times New Roman" w:hAnsiTheme="minorHAnsi" w:cstheme="minorHAnsi"/>
                      <w:bCs/>
                      <w:color w:val="000000"/>
                      <w:sz w:val="24"/>
                      <w:szCs w:val="24"/>
                    </w:rPr>
                    <w:t>Used SQL for database and Bootstrap for designing web page.</w:t>
                  </w:r>
                </w:p>
              </w:tc>
            </w:tr>
          </w:tbl>
          <w:p w14:paraId="30BB328C" w14:textId="77777777" w:rsidR="006C0F23" w:rsidRPr="001A2B5E" w:rsidRDefault="006C0F23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Ind w:w="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319"/>
            </w:tblGrid>
            <w:tr w:rsidR="005F0EAA" w:rsidRPr="001A2B5E" w14:paraId="3D167582" w14:textId="77777777" w:rsidTr="00F36253">
              <w:trPr>
                <w:trHeight w:val="276"/>
              </w:trPr>
              <w:tc>
                <w:tcPr>
                  <w:tcW w:w="1031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88EE5E6" w14:textId="77777777" w:rsidR="005F0EAA" w:rsidRPr="001A2B5E" w:rsidRDefault="001A2B5E" w:rsidP="002E45A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Assessments/Certifications</w:t>
                  </w:r>
                </w:p>
              </w:tc>
            </w:tr>
            <w:tr w:rsidR="005F0EAA" w:rsidRPr="001A2B5E" w14:paraId="15D159FC" w14:textId="77777777" w:rsidTr="00F36253">
              <w:trPr>
                <w:trHeight w:val="855"/>
              </w:trPr>
              <w:tc>
                <w:tcPr>
                  <w:tcW w:w="10319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7DA94794" w14:textId="77777777" w:rsidR="004C10BD" w:rsidRPr="004C10BD" w:rsidRDefault="004C10BD" w:rsidP="004C10B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F36253">
                    <w:rPr>
                      <w:rFonts w:asciiTheme="minorHAnsi" w:hAnsiTheme="minorHAnsi" w:cstheme="minorHAnsi"/>
                      <w:sz w:val="24"/>
                      <w:szCs w:val="24"/>
                    </w:rPr>
                    <w:t>Java Development Bootcamp</w:t>
                  </w:r>
                  <w:r w:rsidRPr="004C10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- Udemy</w:t>
                  </w:r>
                </w:p>
                <w:p w14:paraId="622BEC9A" w14:textId="77777777" w:rsidR="004C10BD" w:rsidRPr="004C10BD" w:rsidRDefault="004C10BD" w:rsidP="004C10B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F36253">
                    <w:rPr>
                      <w:rFonts w:asciiTheme="minorHAnsi" w:hAnsiTheme="minorHAnsi" w:cstheme="minorHAnsi"/>
                      <w:sz w:val="24"/>
                      <w:szCs w:val="24"/>
                    </w:rPr>
                    <w:t>Python 101 For Data Science</w:t>
                  </w:r>
                  <w:r w:rsidRPr="004C10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- IBM</w:t>
                  </w:r>
                </w:p>
                <w:p w14:paraId="21A6C49C" w14:textId="4A20C941" w:rsidR="0052508B" w:rsidRPr="001A2B5E" w:rsidRDefault="004C10BD" w:rsidP="004C10B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F36253">
                    <w:rPr>
                      <w:rFonts w:asciiTheme="minorHAnsi" w:hAnsiTheme="minorHAnsi" w:cstheme="minorHAnsi"/>
                      <w:sz w:val="24"/>
                      <w:szCs w:val="24"/>
                    </w:rPr>
                    <w:t>Google Cybersecurity</w:t>
                  </w:r>
                  <w:r w:rsidRPr="004C10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- Coursera</w:t>
                  </w:r>
                </w:p>
              </w:tc>
            </w:tr>
          </w:tbl>
          <w:p w14:paraId="1B75CCB3" w14:textId="77777777" w:rsidR="00315076" w:rsidRPr="001A2B5E" w:rsidRDefault="00315076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CA4EDD" w:rsidRPr="001A2B5E" w14:paraId="6942B3E2" w14:textId="77777777" w:rsidTr="00F36253">
        <w:trPr>
          <w:trHeight w:val="1584"/>
        </w:trPr>
        <w:tc>
          <w:tcPr>
            <w:tcW w:w="10763" w:type="dxa"/>
            <w:gridSpan w:val="2"/>
          </w:tcPr>
          <w:p w14:paraId="13E5E49B" w14:textId="77777777" w:rsidR="00E71565" w:rsidRPr="001A2B5E" w:rsidRDefault="00E7156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Ind w:w="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319"/>
            </w:tblGrid>
            <w:tr w:rsidR="00CA4EDD" w:rsidRPr="001A2B5E" w14:paraId="08EA98B9" w14:textId="77777777" w:rsidTr="00F36253">
              <w:trPr>
                <w:trHeight w:val="246"/>
              </w:trPr>
              <w:tc>
                <w:tcPr>
                  <w:tcW w:w="1031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3FFDDBEB" w14:textId="6D8D3F43" w:rsidR="00CA4EDD" w:rsidRPr="003875D5" w:rsidRDefault="001A2B5E" w:rsidP="003875D5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Seminar/Training/Workshops</w:t>
                  </w:r>
                </w:p>
              </w:tc>
            </w:tr>
            <w:tr w:rsidR="00CA4EDD" w:rsidRPr="001A2B5E" w14:paraId="111CD836" w14:textId="77777777" w:rsidTr="00F36253">
              <w:trPr>
                <w:trHeight w:val="702"/>
              </w:trPr>
              <w:tc>
                <w:tcPr>
                  <w:tcW w:w="10319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5787B70A" w14:textId="77777777" w:rsidR="004C10BD" w:rsidRPr="004C10BD" w:rsidRDefault="004C10BD" w:rsidP="004C10B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F36253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Personal Effectiveness Program</w:t>
                  </w:r>
                  <w:r w:rsidRPr="004C10BD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- DSI</w:t>
                  </w:r>
                </w:p>
                <w:p w14:paraId="2AF19639" w14:textId="0C85DE71" w:rsidR="000B5645" w:rsidRPr="001A2B5E" w:rsidRDefault="004C10BD" w:rsidP="004C10B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F36253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Communication Skills</w:t>
                  </w:r>
                  <w:r w:rsidRPr="004C10BD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- DSI</w:t>
                  </w:r>
                </w:p>
              </w:tc>
            </w:tr>
          </w:tbl>
          <w:p w14:paraId="1A9F3861" w14:textId="77777777" w:rsidR="008D653C" w:rsidRPr="001A2B5E" w:rsidRDefault="008D653C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303B1" w:rsidRPr="001A2B5E" w14:paraId="37F97B44" w14:textId="77777777" w:rsidTr="00F36253">
        <w:trPr>
          <w:trHeight w:val="3126"/>
        </w:trPr>
        <w:tc>
          <w:tcPr>
            <w:tcW w:w="10763" w:type="dxa"/>
            <w:gridSpan w:val="2"/>
          </w:tcPr>
          <w:p w14:paraId="3EFBCC5A" w14:textId="77777777" w:rsidR="00086234" w:rsidRPr="001A2B5E" w:rsidRDefault="00086234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10487" w:type="dxa"/>
              <w:tblInd w:w="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87"/>
            </w:tblGrid>
            <w:tr w:rsidR="001557AC" w:rsidRPr="001A2B5E" w14:paraId="3943529A" w14:textId="77777777" w:rsidTr="00F36253">
              <w:trPr>
                <w:trHeight w:val="279"/>
              </w:trPr>
              <w:tc>
                <w:tcPr>
                  <w:tcW w:w="1048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B806F86" w14:textId="5EC0E453" w:rsidR="001557AC" w:rsidRPr="003875D5" w:rsidRDefault="001A2B5E" w:rsidP="003875D5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Personal Interests/Hobbies</w:t>
                  </w:r>
                </w:p>
              </w:tc>
            </w:tr>
            <w:tr w:rsidR="001557AC" w:rsidRPr="001A2B5E" w14:paraId="24F65E3E" w14:textId="77777777" w:rsidTr="00F36253">
              <w:trPr>
                <w:trHeight w:val="397"/>
              </w:trPr>
              <w:tc>
                <w:tcPr>
                  <w:tcW w:w="1048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6C4BF93" w14:textId="36D85634" w:rsidR="001557AC" w:rsidRPr="00F36253" w:rsidRDefault="004C10BD" w:rsidP="001A2B5E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F36253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Listening songs and Painting</w:t>
                  </w:r>
                </w:p>
              </w:tc>
            </w:tr>
          </w:tbl>
          <w:p w14:paraId="1A8A4352" w14:textId="77777777" w:rsidR="003565B5" w:rsidRPr="001A2B5E" w:rsidRDefault="003565B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10524" w:type="dxa"/>
              <w:tblInd w:w="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524"/>
            </w:tblGrid>
            <w:tr w:rsidR="001557AC" w:rsidRPr="001A2B5E" w14:paraId="559AE45B" w14:textId="77777777" w:rsidTr="00F36253">
              <w:trPr>
                <w:trHeight w:val="392"/>
              </w:trPr>
              <w:tc>
                <w:tcPr>
                  <w:tcW w:w="1052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3D7B72D" w14:textId="29042F14" w:rsidR="001557AC" w:rsidRPr="003875D5" w:rsidRDefault="001A2B5E" w:rsidP="003875D5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Personal Details</w:t>
                  </w:r>
                </w:p>
              </w:tc>
            </w:tr>
            <w:tr w:rsidR="001557AC" w:rsidRPr="001A2B5E" w14:paraId="10A887E6" w14:textId="77777777" w:rsidTr="00F36253">
              <w:trPr>
                <w:trHeight w:val="711"/>
              </w:trPr>
              <w:tc>
                <w:tcPr>
                  <w:tcW w:w="1052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47A482A0" w14:textId="0E677363" w:rsidR="004C10BD" w:rsidRDefault="00F3460A" w:rsidP="00F3460A">
                  <w:pPr>
                    <w:spacing w:after="0" w:line="240" w:lineRule="auto"/>
                    <w:rPr>
                      <w:rFonts w:ascii="Segoe UI" w:hAnsi="Segoe UI" w:cs="Segoe UI"/>
                      <w:sz w:val="21"/>
                      <w:szCs w:val="21"/>
                      <w:shd w:val="clear" w:color="auto" w:fill="F4F2EE"/>
                    </w:rPr>
                  </w:pPr>
                  <w:r w:rsidRPr="00510816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  <w:shd w:val="clear" w:color="auto" w:fill="F4F2EE"/>
                    </w:rPr>
                    <w:t xml:space="preserve">LinkedIn Profile 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4F2EE"/>
                    </w:rPr>
                    <w:t xml:space="preserve">- </w:t>
                  </w:r>
                  <w:hyperlink r:id="rId10" w:history="1">
                    <w:r w:rsidRPr="00E97871"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  <w:shd w:val="clear" w:color="auto" w:fill="F4F2EE"/>
                      </w:rPr>
                      <w:t>https://www.linkedin.com/in/shreya-rai-65858a215</w:t>
                    </w:r>
                  </w:hyperlink>
                </w:p>
                <w:p w14:paraId="32375AF0" w14:textId="08590F23" w:rsidR="00F3460A" w:rsidRPr="00052F22" w:rsidRDefault="00F3460A" w:rsidP="00052F22">
                  <w:pPr>
                    <w:spacing w:after="0" w:line="240" w:lineRule="auto"/>
                    <w:rPr>
                      <w:rFonts w:ascii="Segoe UI" w:hAnsi="Segoe UI" w:cs="Segoe UI"/>
                      <w:sz w:val="21"/>
                      <w:szCs w:val="21"/>
                      <w:shd w:val="clear" w:color="auto" w:fill="F4F2EE"/>
                    </w:rPr>
                  </w:pPr>
                  <w:r w:rsidRPr="00510816">
                    <w:rPr>
                      <w:rFonts w:ascii="Segoe UI" w:hAnsi="Segoe UI" w:cs="Segoe UI"/>
                      <w:b/>
                      <w:bCs/>
                      <w:sz w:val="21"/>
                      <w:szCs w:val="21"/>
                      <w:shd w:val="clear" w:color="auto" w:fill="F4F2EE"/>
                    </w:rPr>
                    <w:t>GitHub Profile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4F2EE"/>
                    </w:rPr>
                    <w:t xml:space="preserve"> - </w:t>
                  </w:r>
                  <w:hyperlink r:id="rId11" w:history="1">
                    <w:r w:rsidRPr="00E97871"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  <w:shd w:val="clear" w:color="auto" w:fill="F4F2EE"/>
                      </w:rPr>
                      <w:t>https://github.com/shreyarai-09</w:t>
                    </w:r>
                  </w:hyperlink>
                </w:p>
              </w:tc>
            </w:tr>
          </w:tbl>
          <w:p w14:paraId="2C724CCF" w14:textId="77777777" w:rsidR="001557AC" w:rsidRPr="001A2B5E" w:rsidRDefault="001557AC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CA4EDD" w:rsidRPr="001A2B5E" w14:paraId="41D5C766" w14:textId="77777777" w:rsidTr="00F36253">
        <w:trPr>
          <w:trHeight w:val="68"/>
        </w:trPr>
        <w:tc>
          <w:tcPr>
            <w:tcW w:w="10763" w:type="dxa"/>
            <w:gridSpan w:val="2"/>
          </w:tcPr>
          <w:p w14:paraId="78FA9FEA" w14:textId="77777777" w:rsidR="00CA4EDD" w:rsidRPr="001A2B5E" w:rsidRDefault="00CA4EDD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414F6367" w14:textId="77777777" w:rsidR="00694E29" w:rsidRPr="001A2B5E" w:rsidRDefault="00694E29" w:rsidP="00E63CEF">
      <w:pPr>
        <w:rPr>
          <w:rFonts w:asciiTheme="minorHAnsi" w:hAnsiTheme="minorHAnsi" w:cstheme="minorHAnsi"/>
          <w:b/>
          <w:sz w:val="24"/>
          <w:szCs w:val="24"/>
        </w:rPr>
      </w:pPr>
    </w:p>
    <w:p w14:paraId="1DA54DF9" w14:textId="77777777" w:rsidR="001E5589" w:rsidRPr="001A2B5E" w:rsidRDefault="001A2B5E" w:rsidP="00E63CE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A2B5E">
        <w:rPr>
          <w:rFonts w:asciiTheme="minorHAnsi" w:hAnsiTheme="minorHAnsi" w:cstheme="minorHAnsi"/>
          <w:b/>
          <w:bCs/>
          <w:sz w:val="24"/>
          <w:szCs w:val="24"/>
        </w:rPr>
        <w:t>DECLARATION:</w:t>
      </w:r>
    </w:p>
    <w:p w14:paraId="69ACFDFB" w14:textId="77777777" w:rsidR="001E5589" w:rsidRPr="001A2B5E" w:rsidRDefault="001E5589" w:rsidP="00A35FAE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A2B5E">
        <w:rPr>
          <w:rFonts w:asciiTheme="minorHAnsi" w:hAnsiTheme="minorHAnsi" w:cstheme="minorHAnsi"/>
          <w:b/>
          <w:bCs/>
          <w:sz w:val="24"/>
          <w:szCs w:val="24"/>
        </w:rPr>
        <w:t>I hereby declare that the details provided by me in this resume are correct and I have knowingly not omitted</w:t>
      </w:r>
      <w:r w:rsidR="008D7ED9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/ </w:t>
      </w:r>
      <w:r w:rsidR="00045AD1" w:rsidRPr="001A2B5E">
        <w:rPr>
          <w:rFonts w:asciiTheme="minorHAnsi" w:hAnsiTheme="minorHAnsi" w:cstheme="minorHAnsi"/>
          <w:b/>
          <w:bCs/>
          <w:sz w:val="24"/>
          <w:szCs w:val="24"/>
        </w:rPr>
        <w:t>misrepresented</w:t>
      </w:r>
      <w:r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 a</w:t>
      </w:r>
      <w:r w:rsidR="00F57608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ny information. </w:t>
      </w:r>
    </w:p>
    <w:p w14:paraId="2C986CB0" w14:textId="77777777" w:rsidR="001A2B5E" w:rsidRPr="001A2B5E" w:rsidRDefault="006E3F06" w:rsidP="00E63CE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A2B5E">
        <w:rPr>
          <w:rFonts w:asciiTheme="minorHAnsi" w:hAnsiTheme="minorHAnsi" w:cstheme="minorHAnsi"/>
          <w:b/>
          <w:bCs/>
          <w:sz w:val="24"/>
          <w:szCs w:val="24"/>
          <w:u w:val="single"/>
        </w:rPr>
        <w:t>Date</w:t>
      </w:r>
      <w:r w:rsidRPr="001A2B5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A35FAE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A2B5E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6E8E61FE" w14:textId="77777777" w:rsidR="001E5589" w:rsidRPr="001A2B5E" w:rsidRDefault="006E3F06" w:rsidP="00E63CE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A2B5E">
        <w:rPr>
          <w:rFonts w:asciiTheme="minorHAnsi" w:hAnsiTheme="minorHAnsi" w:cstheme="minorHAnsi"/>
          <w:b/>
          <w:bCs/>
          <w:sz w:val="24"/>
          <w:szCs w:val="24"/>
          <w:u w:val="single"/>
        </w:rPr>
        <w:t>Signature</w:t>
      </w:r>
      <w:r w:rsidRPr="001A2B5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A35FAE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sectPr w:rsidR="001E5589" w:rsidRPr="001A2B5E" w:rsidSect="00E63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CBEC1" w14:textId="77777777" w:rsidR="00164020" w:rsidRDefault="00164020" w:rsidP="00CD4EEA">
      <w:pPr>
        <w:spacing w:before="0" w:after="0" w:line="240" w:lineRule="auto"/>
      </w:pPr>
      <w:r>
        <w:separator/>
      </w:r>
    </w:p>
  </w:endnote>
  <w:endnote w:type="continuationSeparator" w:id="0">
    <w:p w14:paraId="2AD0F9E3" w14:textId="77777777" w:rsidR="00164020" w:rsidRDefault="00164020" w:rsidP="00CD4E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Kruti Dev 153">
    <w:charset w:val="00"/>
    <w:family w:val="auto"/>
    <w:pitch w:val="variable"/>
    <w:sig w:usb0="00000003" w:usb1="00000000" w:usb2="00000000" w:usb3="00000000" w:csb0="00000001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95862" w14:textId="77777777" w:rsidR="00164020" w:rsidRDefault="00164020" w:rsidP="00CD4EEA">
      <w:pPr>
        <w:spacing w:before="0" w:after="0" w:line="240" w:lineRule="auto"/>
      </w:pPr>
      <w:r>
        <w:separator/>
      </w:r>
    </w:p>
  </w:footnote>
  <w:footnote w:type="continuationSeparator" w:id="0">
    <w:p w14:paraId="03D8A830" w14:textId="77777777" w:rsidR="00164020" w:rsidRDefault="00164020" w:rsidP="00CD4E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5756"/>
    <w:multiLevelType w:val="hybridMultilevel"/>
    <w:tmpl w:val="AEAC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6B6B"/>
    <w:multiLevelType w:val="hybridMultilevel"/>
    <w:tmpl w:val="2A7C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E05BC"/>
    <w:multiLevelType w:val="hybridMultilevel"/>
    <w:tmpl w:val="3A06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21171"/>
    <w:multiLevelType w:val="hybridMultilevel"/>
    <w:tmpl w:val="B8F2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E3336"/>
    <w:multiLevelType w:val="hybridMultilevel"/>
    <w:tmpl w:val="B3FC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7209E"/>
    <w:multiLevelType w:val="hybridMultilevel"/>
    <w:tmpl w:val="1940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77727"/>
    <w:multiLevelType w:val="hybridMultilevel"/>
    <w:tmpl w:val="2E0E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D7567"/>
    <w:multiLevelType w:val="hybridMultilevel"/>
    <w:tmpl w:val="BE34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948AB"/>
    <w:multiLevelType w:val="hybridMultilevel"/>
    <w:tmpl w:val="1AE08450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86ABE"/>
    <w:multiLevelType w:val="hybridMultilevel"/>
    <w:tmpl w:val="9AD8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91705"/>
    <w:multiLevelType w:val="hybridMultilevel"/>
    <w:tmpl w:val="C37E6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507AE1"/>
    <w:multiLevelType w:val="multilevel"/>
    <w:tmpl w:val="98F4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AA4994"/>
    <w:multiLevelType w:val="hybridMultilevel"/>
    <w:tmpl w:val="1330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77E92"/>
    <w:multiLevelType w:val="hybridMultilevel"/>
    <w:tmpl w:val="E860471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6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D584A"/>
    <w:multiLevelType w:val="hybridMultilevel"/>
    <w:tmpl w:val="BAC2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36204"/>
    <w:multiLevelType w:val="hybridMultilevel"/>
    <w:tmpl w:val="F4BC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57785"/>
    <w:multiLevelType w:val="hybridMultilevel"/>
    <w:tmpl w:val="D32E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06EC5"/>
    <w:multiLevelType w:val="hybridMultilevel"/>
    <w:tmpl w:val="B4F8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200167">
    <w:abstractNumId w:val="16"/>
  </w:num>
  <w:num w:numId="2" w16cid:durableId="509871753">
    <w:abstractNumId w:val="4"/>
  </w:num>
  <w:num w:numId="3" w16cid:durableId="1696733987">
    <w:abstractNumId w:val="17"/>
  </w:num>
  <w:num w:numId="4" w16cid:durableId="500506568">
    <w:abstractNumId w:val="10"/>
  </w:num>
  <w:num w:numId="5" w16cid:durableId="992836495">
    <w:abstractNumId w:val="19"/>
  </w:num>
  <w:num w:numId="6" w16cid:durableId="710568954">
    <w:abstractNumId w:val="22"/>
  </w:num>
  <w:num w:numId="7" w16cid:durableId="602111577">
    <w:abstractNumId w:val="8"/>
  </w:num>
  <w:num w:numId="8" w16cid:durableId="583958378">
    <w:abstractNumId w:val="20"/>
  </w:num>
  <w:num w:numId="9" w16cid:durableId="61221672">
    <w:abstractNumId w:val="12"/>
  </w:num>
  <w:num w:numId="10" w16cid:durableId="601108239">
    <w:abstractNumId w:val="1"/>
  </w:num>
  <w:num w:numId="11" w16cid:durableId="598802432">
    <w:abstractNumId w:val="0"/>
  </w:num>
  <w:num w:numId="12" w16cid:durableId="1265041596">
    <w:abstractNumId w:val="15"/>
  </w:num>
  <w:num w:numId="13" w16cid:durableId="498548256">
    <w:abstractNumId w:val="2"/>
  </w:num>
  <w:num w:numId="14" w16cid:durableId="350380952">
    <w:abstractNumId w:val="6"/>
  </w:num>
  <w:num w:numId="15" w16cid:durableId="1614366303">
    <w:abstractNumId w:val="5"/>
  </w:num>
  <w:num w:numId="16" w16cid:durableId="259994653">
    <w:abstractNumId w:val="18"/>
  </w:num>
  <w:num w:numId="17" w16cid:durableId="209078864">
    <w:abstractNumId w:val="3"/>
  </w:num>
  <w:num w:numId="18" w16cid:durableId="369765498">
    <w:abstractNumId w:val="21"/>
  </w:num>
  <w:num w:numId="19" w16cid:durableId="236089127">
    <w:abstractNumId w:val="7"/>
  </w:num>
  <w:num w:numId="20" w16cid:durableId="963343561">
    <w:abstractNumId w:val="11"/>
  </w:num>
  <w:num w:numId="21" w16cid:durableId="1901624513">
    <w:abstractNumId w:val="9"/>
  </w:num>
  <w:num w:numId="22" w16cid:durableId="1649555181">
    <w:abstractNumId w:val="14"/>
  </w:num>
  <w:num w:numId="23" w16cid:durableId="386878706">
    <w:abstractNumId w:val="13"/>
  </w:num>
  <w:num w:numId="24" w16cid:durableId="9008239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7E"/>
    <w:rsid w:val="00024D85"/>
    <w:rsid w:val="00045AD1"/>
    <w:rsid w:val="00052F22"/>
    <w:rsid w:val="00062AD3"/>
    <w:rsid w:val="00073401"/>
    <w:rsid w:val="000748CE"/>
    <w:rsid w:val="00083491"/>
    <w:rsid w:val="00084F0E"/>
    <w:rsid w:val="00086234"/>
    <w:rsid w:val="000A6233"/>
    <w:rsid w:val="000B5645"/>
    <w:rsid w:val="000F23B5"/>
    <w:rsid w:val="000F37EB"/>
    <w:rsid w:val="00104DAD"/>
    <w:rsid w:val="001173CF"/>
    <w:rsid w:val="001211DC"/>
    <w:rsid w:val="001219DE"/>
    <w:rsid w:val="00121C7D"/>
    <w:rsid w:val="00130370"/>
    <w:rsid w:val="00133647"/>
    <w:rsid w:val="00143705"/>
    <w:rsid w:val="00152881"/>
    <w:rsid w:val="001557AC"/>
    <w:rsid w:val="001570A6"/>
    <w:rsid w:val="00164020"/>
    <w:rsid w:val="00197312"/>
    <w:rsid w:val="001979A2"/>
    <w:rsid w:val="001A2B5E"/>
    <w:rsid w:val="001C13AC"/>
    <w:rsid w:val="001C255D"/>
    <w:rsid w:val="001D3B21"/>
    <w:rsid w:val="001E5589"/>
    <w:rsid w:val="001F0606"/>
    <w:rsid w:val="00206229"/>
    <w:rsid w:val="00215B45"/>
    <w:rsid w:val="00252BED"/>
    <w:rsid w:val="002A7068"/>
    <w:rsid w:val="002D44B0"/>
    <w:rsid w:val="002E45A0"/>
    <w:rsid w:val="003126D5"/>
    <w:rsid w:val="00315076"/>
    <w:rsid w:val="003303B1"/>
    <w:rsid w:val="003565B5"/>
    <w:rsid w:val="00361474"/>
    <w:rsid w:val="00385418"/>
    <w:rsid w:val="003875D5"/>
    <w:rsid w:val="00395902"/>
    <w:rsid w:val="003A5BFF"/>
    <w:rsid w:val="003D49E4"/>
    <w:rsid w:val="003E0D1B"/>
    <w:rsid w:val="003E6D35"/>
    <w:rsid w:val="003F2F7A"/>
    <w:rsid w:val="00403405"/>
    <w:rsid w:val="00413A8C"/>
    <w:rsid w:val="0041606C"/>
    <w:rsid w:val="0044367E"/>
    <w:rsid w:val="004663F5"/>
    <w:rsid w:val="004A260F"/>
    <w:rsid w:val="004A62BB"/>
    <w:rsid w:val="004A63F9"/>
    <w:rsid w:val="004C10BD"/>
    <w:rsid w:val="005023BD"/>
    <w:rsid w:val="00504C88"/>
    <w:rsid w:val="00506A98"/>
    <w:rsid w:val="00510816"/>
    <w:rsid w:val="0052508B"/>
    <w:rsid w:val="00526EC5"/>
    <w:rsid w:val="00532D43"/>
    <w:rsid w:val="00545676"/>
    <w:rsid w:val="005603C1"/>
    <w:rsid w:val="00562696"/>
    <w:rsid w:val="00566ADF"/>
    <w:rsid w:val="005774E1"/>
    <w:rsid w:val="005A3CA1"/>
    <w:rsid w:val="005B7C8A"/>
    <w:rsid w:val="005F0EAA"/>
    <w:rsid w:val="005F319C"/>
    <w:rsid w:val="006068F3"/>
    <w:rsid w:val="00606CB9"/>
    <w:rsid w:val="00612A7A"/>
    <w:rsid w:val="00614C44"/>
    <w:rsid w:val="00637B18"/>
    <w:rsid w:val="00641208"/>
    <w:rsid w:val="00644939"/>
    <w:rsid w:val="006470BA"/>
    <w:rsid w:val="006725F3"/>
    <w:rsid w:val="00694E29"/>
    <w:rsid w:val="006C0F23"/>
    <w:rsid w:val="006C31F9"/>
    <w:rsid w:val="006D33F9"/>
    <w:rsid w:val="006E3F06"/>
    <w:rsid w:val="006E4A22"/>
    <w:rsid w:val="006E5165"/>
    <w:rsid w:val="00715BDF"/>
    <w:rsid w:val="00727ACD"/>
    <w:rsid w:val="00732279"/>
    <w:rsid w:val="00740D7A"/>
    <w:rsid w:val="00753470"/>
    <w:rsid w:val="00757E2E"/>
    <w:rsid w:val="0077356A"/>
    <w:rsid w:val="007A5417"/>
    <w:rsid w:val="007E70AC"/>
    <w:rsid w:val="007F577E"/>
    <w:rsid w:val="008029A7"/>
    <w:rsid w:val="00806DC5"/>
    <w:rsid w:val="00827261"/>
    <w:rsid w:val="008312AB"/>
    <w:rsid w:val="00864960"/>
    <w:rsid w:val="00893149"/>
    <w:rsid w:val="008C2674"/>
    <w:rsid w:val="008D653C"/>
    <w:rsid w:val="008D7BEB"/>
    <w:rsid w:val="008D7ED9"/>
    <w:rsid w:val="00914EC1"/>
    <w:rsid w:val="00961FD4"/>
    <w:rsid w:val="0096732C"/>
    <w:rsid w:val="00991AEC"/>
    <w:rsid w:val="009963D7"/>
    <w:rsid w:val="009B19FC"/>
    <w:rsid w:val="009C2469"/>
    <w:rsid w:val="009E1FBD"/>
    <w:rsid w:val="009E763B"/>
    <w:rsid w:val="009F2958"/>
    <w:rsid w:val="009F79C8"/>
    <w:rsid w:val="00A063A9"/>
    <w:rsid w:val="00A16923"/>
    <w:rsid w:val="00A2159F"/>
    <w:rsid w:val="00A3235B"/>
    <w:rsid w:val="00A34C4E"/>
    <w:rsid w:val="00A35FAE"/>
    <w:rsid w:val="00AB69AF"/>
    <w:rsid w:val="00AC19AD"/>
    <w:rsid w:val="00AE3065"/>
    <w:rsid w:val="00AF39BC"/>
    <w:rsid w:val="00B00A4C"/>
    <w:rsid w:val="00B03FA3"/>
    <w:rsid w:val="00B10370"/>
    <w:rsid w:val="00B13956"/>
    <w:rsid w:val="00B34E7A"/>
    <w:rsid w:val="00B508D4"/>
    <w:rsid w:val="00B93FDE"/>
    <w:rsid w:val="00B95BB8"/>
    <w:rsid w:val="00BB17F5"/>
    <w:rsid w:val="00BB7DF9"/>
    <w:rsid w:val="00BC2A5F"/>
    <w:rsid w:val="00BE76CE"/>
    <w:rsid w:val="00BF0E24"/>
    <w:rsid w:val="00C5598F"/>
    <w:rsid w:val="00C65C4D"/>
    <w:rsid w:val="00C81C97"/>
    <w:rsid w:val="00CA4EDD"/>
    <w:rsid w:val="00CD4EEA"/>
    <w:rsid w:val="00D2169A"/>
    <w:rsid w:val="00D400D7"/>
    <w:rsid w:val="00D51AE4"/>
    <w:rsid w:val="00D52557"/>
    <w:rsid w:val="00D80F24"/>
    <w:rsid w:val="00DB5A85"/>
    <w:rsid w:val="00DC1610"/>
    <w:rsid w:val="00DE2EAE"/>
    <w:rsid w:val="00DE69C3"/>
    <w:rsid w:val="00E001A4"/>
    <w:rsid w:val="00E02CB1"/>
    <w:rsid w:val="00E5757F"/>
    <w:rsid w:val="00E63CEF"/>
    <w:rsid w:val="00E71565"/>
    <w:rsid w:val="00E93F7B"/>
    <w:rsid w:val="00EB70DF"/>
    <w:rsid w:val="00ED023E"/>
    <w:rsid w:val="00ED5354"/>
    <w:rsid w:val="00F02DA2"/>
    <w:rsid w:val="00F16100"/>
    <w:rsid w:val="00F23C58"/>
    <w:rsid w:val="00F3460A"/>
    <w:rsid w:val="00F36253"/>
    <w:rsid w:val="00F420AF"/>
    <w:rsid w:val="00F46316"/>
    <w:rsid w:val="00F46D34"/>
    <w:rsid w:val="00F57608"/>
    <w:rsid w:val="00F60864"/>
    <w:rsid w:val="00F62F5A"/>
    <w:rsid w:val="00F73602"/>
    <w:rsid w:val="00F76013"/>
    <w:rsid w:val="00FA316F"/>
    <w:rsid w:val="00FA7B5B"/>
    <w:rsid w:val="00FB2C26"/>
    <w:rsid w:val="00FD0123"/>
    <w:rsid w:val="00FD0483"/>
    <w:rsid w:val="00FD5C19"/>
    <w:rsid w:val="00FF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E607"/>
  <w15:docId w15:val="{D9ADAE2D-D002-49F3-A785-CCF2ADF2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Kruti Dev 153" w:eastAsia="DilleniaUPC" w:hAnsi="Kruti Dev 153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Kruti Dev 153" w:eastAsia="DilleniaUPC" w:hAnsi="Kruti Dev 153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Kruti Dev 153" w:eastAsia="DilleniaUPC" w:hAnsi="Kruti Dev 153" w:cs="Times New Roman"/>
        <w:b/>
        <w:bCs/>
      </w:rPr>
    </w:tblStylePr>
    <w:tblStylePr w:type="lastCol">
      <w:rPr>
        <w:rFonts w:ascii="Kruti Dev 153" w:eastAsia="DilleniaUPC" w:hAnsi="Kruti Dev 153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Revision">
    <w:name w:val="Revision"/>
    <w:hidden/>
    <w:uiPriority w:val="99"/>
    <w:semiHidden/>
    <w:rsid w:val="00ED5354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3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54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CD4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EEA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D4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4EEA"/>
    <w:rPr>
      <w:lang w:bidi="en-US"/>
    </w:rPr>
  </w:style>
  <w:style w:type="character" w:customStyle="1" w:styleId="apple-converted-space">
    <w:name w:val="apple-converted-space"/>
    <w:basedOn w:val="DefaultParagraphFont"/>
    <w:rsid w:val="00F76013"/>
  </w:style>
  <w:style w:type="character" w:styleId="UnresolvedMention">
    <w:name w:val="Unresolved Mention"/>
    <w:basedOn w:val="DefaultParagraphFont"/>
    <w:uiPriority w:val="99"/>
    <w:semiHidden/>
    <w:unhideWhenUsed/>
    <w:rsid w:val="004C1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reyarai-09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shreya-rai-65858a215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tiarora\Downloads\TS0300026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ACAC055-0F90-4442-AB67-847CE7B85D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B65475-8D01-4EA3-903F-E22A3D3229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TS030002699</Template>
  <TotalTime>0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Capital IQ, Inc.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swatiarora</dc:creator>
  <cp:lastModifiedBy>shreya rai</cp:lastModifiedBy>
  <cp:revision>2</cp:revision>
  <dcterms:created xsi:type="dcterms:W3CDTF">2024-09-03T16:54:00Z</dcterms:created>
  <dcterms:modified xsi:type="dcterms:W3CDTF">2024-09-03T16:54:00Z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TC300026999990</vt:lpwstr>
  </property>
</Properties>
</file>